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6F0" w:rsidRDefault="00C069B3">
      <w:r>
        <w:t>Bar46</w:t>
      </w:r>
    </w:p>
    <w:p w:rsidR="000C76F0" w:rsidRDefault="00F15DE1">
      <w:r>
        <w:t xml:space="preserve">Bar 46 appears </w:t>
      </w:r>
      <w:r w:rsidR="00C069B3">
        <w:t>small from the outside but then opens up inside to hav</w:t>
      </w:r>
      <w:r w:rsidR="0039098E">
        <w:t>e a large bar area with a variety</w:t>
      </w:r>
      <w:r w:rsidR="00C069B3">
        <w:t xml:space="preserve"> of seats to allow for any size groups of people to meet up and chat during the day’s downtime.</w:t>
      </w:r>
    </w:p>
    <w:p w:rsidR="000C76F0" w:rsidRDefault="00C069B3">
      <w:r>
        <w:t>Has Food: yes</w:t>
      </w:r>
    </w:p>
    <w:p w:rsidR="000C76F0" w:rsidRDefault="00C069B3">
      <w:r>
        <w:t>Club: N</w:t>
      </w:r>
    </w:p>
    <w:p w:rsidR="000C76F0" w:rsidRDefault="00C069B3">
      <w:r>
        <w:t>Allows Dogs: Y</w:t>
      </w:r>
    </w:p>
    <w:p w:rsidR="000C76F0" w:rsidRDefault="00C069B3">
      <w:r>
        <w:t>Loud Music: Y</w:t>
      </w:r>
    </w:p>
    <w:p w:rsidR="000C76F0" w:rsidRDefault="00C069B3">
      <w:proofErr w:type="spellStart"/>
      <w:r>
        <w:t>HasRealAle</w:t>
      </w:r>
      <w:proofErr w:type="spellEnd"/>
      <w:r>
        <w:t xml:space="preserve">: </w:t>
      </w:r>
      <w:r>
        <w:rPr>
          <w:highlight w:val="yellow"/>
        </w:rPr>
        <w:t>N</w:t>
      </w:r>
    </w:p>
    <w:p w:rsidR="000C76F0" w:rsidRDefault="00C069B3">
      <w:r>
        <w:t>TV: Y</w:t>
      </w:r>
    </w:p>
    <w:p w:rsidR="000C76F0" w:rsidRDefault="00C069B3">
      <w:r>
        <w:t>Location: 46 Bridge St, Aberystwyth SY23 1QB</w:t>
      </w:r>
    </w:p>
    <w:p w:rsidR="000C76F0" w:rsidRDefault="00C069B3">
      <w:r>
        <w:t>Mill</w:t>
      </w:r>
      <w:r w:rsidR="0039098E">
        <w:t xml:space="preserve"> inn</w:t>
      </w:r>
    </w:p>
    <w:p w:rsidR="000C76F0" w:rsidRDefault="00C069B3">
      <w:r>
        <w:t>The Mill inn is a small little pub that is located on a street corner. This little pub offers reasonable prices and good beer. The staff are charming, very friendly and will sometimes even go out of their way to be helpful.</w:t>
      </w:r>
    </w:p>
    <w:p w:rsidR="000C76F0" w:rsidRDefault="00C069B3">
      <w:r>
        <w:t>Has Food: N</w:t>
      </w:r>
    </w:p>
    <w:p w:rsidR="000C76F0" w:rsidRDefault="00C069B3">
      <w:r>
        <w:t>Club: N</w:t>
      </w:r>
    </w:p>
    <w:p w:rsidR="000C76F0" w:rsidRDefault="00C069B3">
      <w:r>
        <w:t>Allows Dogs: N</w:t>
      </w:r>
    </w:p>
    <w:p w:rsidR="000C76F0" w:rsidRDefault="00C069B3">
      <w:r>
        <w:t>Loud Music: N</w:t>
      </w:r>
    </w:p>
    <w:p w:rsidR="000C76F0" w:rsidRDefault="00C069B3">
      <w:proofErr w:type="spellStart"/>
      <w:r>
        <w:t>HasRealAle</w:t>
      </w:r>
      <w:proofErr w:type="spellEnd"/>
      <w:r>
        <w:t>: Y</w:t>
      </w:r>
    </w:p>
    <w:p w:rsidR="000C76F0" w:rsidRDefault="00C069B3">
      <w:r>
        <w:t xml:space="preserve">TV: </w:t>
      </w:r>
      <w:r>
        <w:rPr>
          <w:highlight w:val="yellow"/>
        </w:rPr>
        <w:t>N</w:t>
      </w:r>
    </w:p>
    <w:p w:rsidR="000C76F0" w:rsidRDefault="00C069B3">
      <w:r>
        <w:t>Location: Mill street, Aberystwyth SY23 1HZ</w:t>
      </w:r>
    </w:p>
    <w:p w:rsidR="000C76F0" w:rsidRDefault="00C069B3">
      <w:r>
        <w:t xml:space="preserve">Harleys </w:t>
      </w:r>
    </w:p>
    <w:p w:rsidR="000C76F0" w:rsidRDefault="00C069B3">
      <w:r>
        <w:t>Court Royal Hotel, also known as Harleys, is a pub/club which is largely frequented by students</w:t>
      </w:r>
      <w:r w:rsidR="004C3837">
        <w:t xml:space="preserve"> of Aberystwyth</w:t>
      </w:r>
      <w:r>
        <w:t xml:space="preserve">. The pub has a very lively atmosphere when you arrive at its peak time and its bar staff are very efficient even at this time. The pricing of the drinks is at an average for a pub in a student town. </w:t>
      </w:r>
    </w:p>
    <w:p w:rsidR="000C76F0" w:rsidRDefault="00C069B3">
      <w:r>
        <w:t>Has Food: N</w:t>
      </w:r>
    </w:p>
    <w:p w:rsidR="000C76F0" w:rsidRDefault="00C069B3" w:rsidP="00C069B3">
      <w:pPr>
        <w:tabs>
          <w:tab w:val="left" w:pos="3957"/>
        </w:tabs>
      </w:pPr>
      <w:r>
        <w:t xml:space="preserve">Club: </w:t>
      </w:r>
      <w:proofErr w:type="gramStart"/>
      <w:r>
        <w:t>Yes</w:t>
      </w:r>
      <w:proofErr w:type="gramEnd"/>
      <w:r>
        <w:t xml:space="preserve"> and N</w:t>
      </w:r>
      <w:r>
        <w:tab/>
      </w:r>
    </w:p>
    <w:p w:rsidR="000C76F0" w:rsidRDefault="00C069B3">
      <w:r>
        <w:t>Allows Dogs: N</w:t>
      </w:r>
    </w:p>
    <w:p w:rsidR="000C76F0" w:rsidRDefault="00C069B3">
      <w:r>
        <w:t>Loud Music: Y</w:t>
      </w:r>
    </w:p>
    <w:p w:rsidR="000C76F0" w:rsidRDefault="00C069B3">
      <w:proofErr w:type="spellStart"/>
      <w:r>
        <w:t>HasRealAle</w:t>
      </w:r>
      <w:proofErr w:type="spellEnd"/>
      <w:r>
        <w:t>: N</w:t>
      </w:r>
    </w:p>
    <w:p w:rsidR="000C76F0" w:rsidRDefault="00C069B3">
      <w:r>
        <w:t>TV: N</w:t>
      </w:r>
    </w:p>
    <w:p w:rsidR="000C76F0" w:rsidRDefault="00C069B3">
      <w:r>
        <w:lastRenderedPageBreak/>
        <w:t xml:space="preserve">Location: </w:t>
      </w:r>
      <w:proofErr w:type="spellStart"/>
      <w:r>
        <w:t>Eastgate</w:t>
      </w:r>
      <w:proofErr w:type="spellEnd"/>
      <w:r>
        <w:t>, Aberystwyth SY23 2AR</w:t>
      </w:r>
    </w:p>
    <w:p w:rsidR="000C76F0" w:rsidRDefault="00C069B3">
      <w:proofErr w:type="spellStart"/>
      <w:r>
        <w:t>Downies</w:t>
      </w:r>
      <w:proofErr w:type="spellEnd"/>
    </w:p>
    <w:p w:rsidR="007A36B8" w:rsidRDefault="00C069B3">
      <w:proofErr w:type="spellStart"/>
      <w:r>
        <w:t>Downies</w:t>
      </w:r>
      <w:proofErr w:type="spellEnd"/>
      <w:r>
        <w:t xml:space="preserve"> is the pub that looks like a rather typical pub but slightly scaled down. It </w:t>
      </w:r>
      <w:r w:rsidR="007A36B8">
        <w:t xml:space="preserve">has a large bar to accommodate the number of people, includes </w:t>
      </w:r>
      <w:r>
        <w:t xml:space="preserve">few booths to allow groups to </w:t>
      </w:r>
      <w:r w:rsidR="007A36B8">
        <w:t>have an enjoyable night.</w:t>
      </w:r>
    </w:p>
    <w:p w:rsidR="000C76F0" w:rsidRDefault="00C069B3">
      <w:r>
        <w:t xml:space="preserve">Has Food: </w:t>
      </w:r>
      <w:r>
        <w:rPr>
          <w:highlight w:val="yellow"/>
        </w:rPr>
        <w:t>N</w:t>
      </w:r>
    </w:p>
    <w:p w:rsidR="000C76F0" w:rsidRDefault="00C069B3">
      <w:r>
        <w:t xml:space="preserve">Club: </w:t>
      </w:r>
      <w:r>
        <w:rPr>
          <w:highlight w:val="yellow"/>
        </w:rPr>
        <w:t>N</w:t>
      </w:r>
    </w:p>
    <w:p w:rsidR="000C76F0" w:rsidRDefault="00C069B3">
      <w:r>
        <w:t xml:space="preserve">Allows Dogs: </w:t>
      </w:r>
      <w:r>
        <w:rPr>
          <w:highlight w:val="yellow"/>
        </w:rPr>
        <w:t>N</w:t>
      </w:r>
    </w:p>
    <w:p w:rsidR="000C76F0" w:rsidRDefault="00C069B3">
      <w:r>
        <w:t xml:space="preserve">Loud Music: </w:t>
      </w:r>
      <w:r>
        <w:rPr>
          <w:highlight w:val="yellow"/>
        </w:rPr>
        <w:t>Y</w:t>
      </w:r>
    </w:p>
    <w:p w:rsidR="000C76F0" w:rsidRDefault="00C069B3">
      <w:proofErr w:type="spellStart"/>
      <w:r>
        <w:t>HasRealAle</w:t>
      </w:r>
      <w:proofErr w:type="spellEnd"/>
      <w:r>
        <w:t xml:space="preserve">: </w:t>
      </w:r>
      <w:r>
        <w:rPr>
          <w:highlight w:val="yellow"/>
        </w:rPr>
        <w:t>N</w:t>
      </w:r>
    </w:p>
    <w:p w:rsidR="000C76F0" w:rsidRDefault="00C069B3">
      <w:r>
        <w:t xml:space="preserve">TV: </w:t>
      </w:r>
      <w:r>
        <w:rPr>
          <w:highlight w:val="yellow"/>
        </w:rPr>
        <w:t>N</w:t>
      </w:r>
    </w:p>
    <w:p w:rsidR="000C76F0" w:rsidRDefault="00C069B3">
      <w:r>
        <w:t xml:space="preserve">33 </w:t>
      </w:r>
      <w:proofErr w:type="spellStart"/>
      <w:r>
        <w:t>Eastgate</w:t>
      </w:r>
      <w:proofErr w:type="spellEnd"/>
      <w:r>
        <w:t>, Aberystwyth SY23 2AR</w:t>
      </w:r>
    </w:p>
    <w:p w:rsidR="000C76F0" w:rsidRDefault="00C069B3">
      <w:r>
        <w:t>Scholars</w:t>
      </w:r>
    </w:p>
    <w:p w:rsidR="000C76F0" w:rsidRDefault="00C069B3">
      <w:r>
        <w:t xml:space="preserve">Scholars is a rather unique bar that seems small but is rather large and is able to accommodate a </w:t>
      </w:r>
      <w:r w:rsidR="003766D0">
        <w:t>substantial amount</w:t>
      </w:r>
      <w:r>
        <w:t xml:space="preserve"> of people. This pub has a number of tables and food services</w:t>
      </w:r>
      <w:r w:rsidR="003766D0">
        <w:t>,</w:t>
      </w:r>
      <w:r>
        <w:t xml:space="preserve"> which means that it would be a nice place to visit with the family during the day</w:t>
      </w:r>
      <w:r w:rsidR="003766D0">
        <w:t>,</w:t>
      </w:r>
      <w:r>
        <w:t xml:space="preserve"> or to hang out with some friends and watch some TV or play some pool.</w:t>
      </w:r>
    </w:p>
    <w:p w:rsidR="000C76F0" w:rsidRDefault="00C069B3">
      <w:r>
        <w:t>Has Food: Y</w:t>
      </w:r>
    </w:p>
    <w:p w:rsidR="000C76F0" w:rsidRDefault="00C069B3">
      <w:r>
        <w:t xml:space="preserve">Club: </w:t>
      </w:r>
      <w:r>
        <w:rPr>
          <w:highlight w:val="yellow"/>
        </w:rPr>
        <w:t>N</w:t>
      </w:r>
    </w:p>
    <w:p w:rsidR="000C76F0" w:rsidRDefault="00C069B3">
      <w:r>
        <w:t xml:space="preserve">Allows Dogs: </w:t>
      </w:r>
      <w:r>
        <w:rPr>
          <w:highlight w:val="yellow"/>
        </w:rPr>
        <w:t>Y</w:t>
      </w:r>
    </w:p>
    <w:p w:rsidR="000C76F0" w:rsidRDefault="00C069B3">
      <w:r>
        <w:t xml:space="preserve">Loud Music: </w:t>
      </w:r>
      <w:r>
        <w:rPr>
          <w:highlight w:val="yellow"/>
        </w:rPr>
        <w:t>N</w:t>
      </w:r>
    </w:p>
    <w:p w:rsidR="000C76F0" w:rsidRDefault="00C069B3">
      <w:proofErr w:type="spellStart"/>
      <w:r>
        <w:t>HasRealAle</w:t>
      </w:r>
      <w:proofErr w:type="spellEnd"/>
      <w:r>
        <w:t>: Y</w:t>
      </w:r>
    </w:p>
    <w:p w:rsidR="000C76F0" w:rsidRDefault="00C069B3">
      <w:r>
        <w:t xml:space="preserve">TV: </w:t>
      </w:r>
      <w:r>
        <w:rPr>
          <w:highlight w:val="yellow"/>
        </w:rPr>
        <w:t>Y</w:t>
      </w:r>
    </w:p>
    <w:p w:rsidR="000C76F0" w:rsidRDefault="00C069B3">
      <w:r>
        <w:t>10 Queens Road, Aberystwyth SY23 2HH</w:t>
      </w:r>
    </w:p>
    <w:p w:rsidR="000C76F0" w:rsidRDefault="00C069B3">
      <w:r>
        <w:t xml:space="preserve">Pier </w:t>
      </w:r>
      <w:r>
        <w:rPr>
          <w:highlight w:val="yellow"/>
        </w:rPr>
        <w:t>Pressure</w:t>
      </w:r>
    </w:p>
    <w:p w:rsidR="000C76F0" w:rsidRDefault="00C069B3">
      <w:r>
        <w:t xml:space="preserve">Pier </w:t>
      </w:r>
      <w:r>
        <w:rPr>
          <w:highlight w:val="yellow"/>
        </w:rPr>
        <w:t xml:space="preserve">Pressure </w:t>
      </w:r>
      <w:r>
        <w:t xml:space="preserve">is one of the two local clubs that is frequented by a large percentage of </w:t>
      </w:r>
      <w:r w:rsidR="0039098E">
        <w:t>students from</w:t>
      </w:r>
      <w:r>
        <w:t xml:space="preserve"> Aberystwyth</w:t>
      </w:r>
      <w:r w:rsidR="0039098E">
        <w:t xml:space="preserve"> University</w:t>
      </w:r>
      <w:r>
        <w:t>. This club offers two bars at either end of the club for easy access to drinks and also sports a large dance floor in the centre. This club gives of</w:t>
      </w:r>
      <w:r w:rsidR="007A36B8">
        <w:t>f the vibe that at the end of the night, it’s</w:t>
      </w:r>
      <w:r>
        <w:t xml:space="preserve"> time to let loose and have some fun till the lights come on.</w:t>
      </w:r>
    </w:p>
    <w:p w:rsidR="000C76F0" w:rsidRDefault="00C069B3">
      <w:r>
        <w:t>Has Food: N</w:t>
      </w:r>
    </w:p>
    <w:p w:rsidR="000C76F0" w:rsidRDefault="00C069B3">
      <w:r>
        <w:t>Club: Y</w:t>
      </w:r>
    </w:p>
    <w:p w:rsidR="000C76F0" w:rsidRDefault="00C069B3">
      <w:r>
        <w:t>Allows Dogs: N</w:t>
      </w:r>
    </w:p>
    <w:p w:rsidR="000C76F0" w:rsidRDefault="00C069B3">
      <w:r>
        <w:t>Loud Music: Y</w:t>
      </w:r>
    </w:p>
    <w:p w:rsidR="000C76F0" w:rsidRDefault="00C069B3">
      <w:proofErr w:type="spellStart"/>
      <w:r>
        <w:t>HasRealAle</w:t>
      </w:r>
      <w:proofErr w:type="spellEnd"/>
      <w:r>
        <w:t>: N</w:t>
      </w:r>
    </w:p>
    <w:p w:rsidR="000C76F0" w:rsidRDefault="00C069B3">
      <w:r>
        <w:lastRenderedPageBreak/>
        <w:t xml:space="preserve">TV: </w:t>
      </w:r>
      <w:r>
        <w:rPr>
          <w:highlight w:val="yellow"/>
        </w:rPr>
        <w:t>Y</w:t>
      </w:r>
    </w:p>
    <w:p w:rsidR="000C76F0" w:rsidRDefault="00C069B3">
      <w:r>
        <w:t>Location: Marine Terrace, Aberystwyth SY23 2DR</w:t>
      </w:r>
    </w:p>
    <w:p w:rsidR="000C76F0" w:rsidRDefault="00C069B3">
      <w:proofErr w:type="spellStart"/>
      <w:r>
        <w:t>Yokos</w:t>
      </w:r>
      <w:proofErr w:type="spellEnd"/>
    </w:p>
    <w:p w:rsidR="000C76F0" w:rsidRDefault="00C069B3">
      <w:proofErr w:type="spellStart"/>
      <w:r>
        <w:t>Yokos</w:t>
      </w:r>
      <w:proofErr w:type="spellEnd"/>
      <w:r>
        <w:t xml:space="preserve"> aka </w:t>
      </w:r>
      <w:r>
        <w:rPr>
          <w:highlight w:val="yellow"/>
        </w:rPr>
        <w:t>Why Not,</w:t>
      </w:r>
      <w:r>
        <w:t xml:space="preserve"> is the second local club of the two located in Aberystwyth. This club is rather small and sports dance floo</w:t>
      </w:r>
      <w:r w:rsidR="003766D0">
        <w:t xml:space="preserve">r which is most of the room of </w:t>
      </w:r>
      <w:proofErr w:type="spellStart"/>
      <w:r w:rsidR="003766D0">
        <w:t>Y</w:t>
      </w:r>
      <w:r>
        <w:t>okos</w:t>
      </w:r>
      <w:proofErr w:type="spellEnd"/>
      <w:r>
        <w:t>. It does have a single bar that is instantly accessible from the dance floor. This club also has two</w:t>
      </w:r>
      <w:r w:rsidR="003766D0">
        <w:t xml:space="preserve"> small seating areas that allow </w:t>
      </w:r>
      <w:r>
        <w:t>people to chill out as a group</w:t>
      </w:r>
      <w:r w:rsidR="003766D0">
        <w:t>,</w:t>
      </w:r>
      <w:r>
        <w:t xml:space="preserve"> or just catch their breath.</w:t>
      </w:r>
    </w:p>
    <w:p w:rsidR="000C76F0" w:rsidRDefault="00C069B3">
      <w:r>
        <w:t>Has Food: N</w:t>
      </w:r>
    </w:p>
    <w:p w:rsidR="000C76F0" w:rsidRDefault="00C069B3">
      <w:r>
        <w:t>Club: Y</w:t>
      </w:r>
    </w:p>
    <w:p w:rsidR="000C76F0" w:rsidRDefault="00C069B3">
      <w:r>
        <w:t>Allows Dogs: N</w:t>
      </w:r>
    </w:p>
    <w:p w:rsidR="000C76F0" w:rsidRDefault="00C069B3">
      <w:r>
        <w:t>Loud Music: Y</w:t>
      </w:r>
    </w:p>
    <w:p w:rsidR="000C76F0" w:rsidRDefault="00C069B3">
      <w:proofErr w:type="spellStart"/>
      <w:r>
        <w:t>HasRealAle</w:t>
      </w:r>
      <w:proofErr w:type="spellEnd"/>
      <w:r>
        <w:t>: N</w:t>
      </w:r>
    </w:p>
    <w:p w:rsidR="000C76F0" w:rsidRDefault="00C069B3">
      <w:r>
        <w:t>TV: Y</w:t>
      </w:r>
    </w:p>
    <w:p w:rsidR="000C76F0" w:rsidRDefault="00C069B3">
      <w:r>
        <w:t>Location: 2 Pier Street, Aberystwyth SY23 2LJ</w:t>
      </w:r>
    </w:p>
    <w:p w:rsidR="000C76F0" w:rsidRDefault="00C069B3">
      <w:pPr>
        <w:rPr>
          <w:highlight w:val="yellow"/>
        </w:rPr>
      </w:pPr>
      <w:r>
        <w:rPr>
          <w:highlight w:val="yellow"/>
        </w:rPr>
        <w:t>Inn on the Pier</w:t>
      </w:r>
    </w:p>
    <w:p w:rsidR="000C76F0" w:rsidRDefault="00C069B3">
      <w:bookmarkStart w:id="0" w:name="_GoBack"/>
      <w:r>
        <w:rPr>
          <w:highlight w:val="yellow"/>
        </w:rPr>
        <w:t xml:space="preserve">Inn on the Pier </w:t>
      </w:r>
      <w:r>
        <w:t>is the pub extension of the royal pier club. This is the place some people head to before heading into the club as a micro b</w:t>
      </w:r>
      <w:r w:rsidR="008A1B47">
        <w:t xml:space="preserve">reak to go to the toilet, or </w:t>
      </w:r>
      <w:r>
        <w:t xml:space="preserve">grab another quick drink and </w:t>
      </w:r>
      <w:r w:rsidR="008A1B47">
        <w:t xml:space="preserve">acquire a </w:t>
      </w:r>
      <w:r>
        <w:t>stamp for a reduced entr</w:t>
      </w:r>
      <w:r w:rsidR="008A1B47">
        <w:t xml:space="preserve">y fee to the club. Besides this, </w:t>
      </w:r>
      <w:r>
        <w:t>the pub has a great rounded bar in the centre of the room that allows access to everyone coming f</w:t>
      </w:r>
      <w:r w:rsidR="008A1B47">
        <w:t xml:space="preserve">rom the different seating areas, </w:t>
      </w:r>
      <w:r>
        <w:t>or entering the pub. The staff here are rather nice and friendly.</w:t>
      </w:r>
    </w:p>
    <w:bookmarkEnd w:id="0"/>
    <w:p w:rsidR="000C76F0" w:rsidRDefault="00C069B3">
      <w:r>
        <w:t>Has Food: Y</w:t>
      </w:r>
    </w:p>
    <w:p w:rsidR="000C76F0" w:rsidRDefault="00C069B3">
      <w:r>
        <w:t>Club: N</w:t>
      </w:r>
    </w:p>
    <w:p w:rsidR="000C76F0" w:rsidRDefault="00C069B3">
      <w:r>
        <w:t>Allows Dogs: N</w:t>
      </w:r>
    </w:p>
    <w:p w:rsidR="000C76F0" w:rsidRDefault="00C069B3">
      <w:r>
        <w:t>Loud Music: N</w:t>
      </w:r>
    </w:p>
    <w:p w:rsidR="000C76F0" w:rsidRDefault="00C069B3">
      <w:proofErr w:type="spellStart"/>
      <w:r>
        <w:t>HasRealAle</w:t>
      </w:r>
      <w:proofErr w:type="spellEnd"/>
      <w:r>
        <w:t xml:space="preserve">: </w:t>
      </w:r>
      <w:r>
        <w:rPr>
          <w:highlight w:val="yellow"/>
        </w:rPr>
        <w:t>N</w:t>
      </w:r>
    </w:p>
    <w:p w:rsidR="000C76F0" w:rsidRDefault="00C069B3">
      <w:r>
        <w:t>TV: Y</w:t>
      </w:r>
    </w:p>
    <w:p w:rsidR="000C76F0" w:rsidRDefault="00C069B3">
      <w:r>
        <w:t>Location: Marine Terrace, Aberystwyth SY23 2DR</w:t>
      </w:r>
    </w:p>
    <w:p w:rsidR="000C76F0" w:rsidRDefault="00C069B3">
      <w:proofErr w:type="spellStart"/>
      <w:r>
        <w:t>Yr</w:t>
      </w:r>
      <w:proofErr w:type="spellEnd"/>
      <w:r>
        <w:t xml:space="preserve"> Hen </w:t>
      </w:r>
      <w:proofErr w:type="spellStart"/>
      <w:r>
        <w:t>Orsaf</w:t>
      </w:r>
      <w:proofErr w:type="spellEnd"/>
      <w:r>
        <w:t xml:space="preserve">, </w:t>
      </w:r>
      <w:proofErr w:type="spellStart"/>
      <w:r>
        <w:rPr>
          <w:highlight w:val="yellow"/>
        </w:rPr>
        <w:t>Wetherspoons</w:t>
      </w:r>
      <w:proofErr w:type="spellEnd"/>
    </w:p>
    <w:p w:rsidR="000C76F0" w:rsidRDefault="00347A04">
      <w:proofErr w:type="spellStart"/>
      <w:r>
        <w:t>Yr</w:t>
      </w:r>
      <w:proofErr w:type="spellEnd"/>
      <w:r>
        <w:t xml:space="preserve"> Hen </w:t>
      </w:r>
      <w:proofErr w:type="spellStart"/>
      <w:r>
        <w:t>Orsaf</w:t>
      </w:r>
      <w:proofErr w:type="spellEnd"/>
      <w:r>
        <w:t>/</w:t>
      </w:r>
      <w:proofErr w:type="spellStart"/>
      <w:r w:rsidR="00C069B3">
        <w:t>Wetherspoons</w:t>
      </w:r>
      <w:proofErr w:type="spellEnd"/>
      <w:r w:rsidR="00C069B3">
        <w:t xml:space="preserve"> or ‘</w:t>
      </w:r>
      <w:r w:rsidR="00C069B3">
        <w:rPr>
          <w:highlight w:val="yellow"/>
        </w:rPr>
        <w:t>S</w:t>
      </w:r>
      <w:r w:rsidR="00C069B3">
        <w:t>poons’</w:t>
      </w:r>
      <w:r>
        <w:t xml:space="preserve">, </w:t>
      </w:r>
      <w:r w:rsidR="00C069B3">
        <w:t>as people like to shorten it</w:t>
      </w:r>
      <w:r>
        <w:t xml:space="preserve"> is a local pub in Aberystwyth</w:t>
      </w:r>
      <w:r w:rsidR="00C069B3">
        <w:t xml:space="preserve">. This pub is like the typical run of the mill </w:t>
      </w:r>
      <w:proofErr w:type="spellStart"/>
      <w:r w:rsidR="00C069B3">
        <w:rPr>
          <w:highlight w:val="yellow"/>
        </w:rPr>
        <w:t>W</w:t>
      </w:r>
      <w:r w:rsidR="00C069B3">
        <w:t>etherspoons</w:t>
      </w:r>
      <w:proofErr w:type="spellEnd"/>
      <w:r w:rsidR="00C069B3">
        <w:t xml:space="preserve"> that can be located around the country. They have great food and is a great place to meet up with people and have a chat after they get back into town.</w:t>
      </w:r>
    </w:p>
    <w:p w:rsidR="000C76F0" w:rsidRDefault="00C069B3">
      <w:r>
        <w:t>Has Food: Y</w:t>
      </w:r>
    </w:p>
    <w:p w:rsidR="000C76F0" w:rsidRDefault="00C069B3">
      <w:r>
        <w:t>Club: N</w:t>
      </w:r>
    </w:p>
    <w:p w:rsidR="000C76F0" w:rsidRDefault="00C069B3">
      <w:r>
        <w:lastRenderedPageBreak/>
        <w:t xml:space="preserve">Allows Dogs: </w:t>
      </w:r>
      <w:r>
        <w:rPr>
          <w:highlight w:val="yellow"/>
        </w:rPr>
        <w:t>N</w:t>
      </w:r>
    </w:p>
    <w:p w:rsidR="000C76F0" w:rsidRDefault="00C069B3">
      <w:r>
        <w:t>Loud Music: N</w:t>
      </w:r>
    </w:p>
    <w:p w:rsidR="000C76F0" w:rsidRDefault="00C069B3">
      <w:proofErr w:type="spellStart"/>
      <w:r>
        <w:t>HasRealAle</w:t>
      </w:r>
      <w:proofErr w:type="spellEnd"/>
      <w:r>
        <w:t xml:space="preserve">: </w:t>
      </w:r>
      <w:r>
        <w:rPr>
          <w:highlight w:val="yellow"/>
        </w:rPr>
        <w:t>Y</w:t>
      </w:r>
    </w:p>
    <w:p w:rsidR="000C76F0" w:rsidRDefault="00C069B3">
      <w:r>
        <w:t>TV: Y</w:t>
      </w:r>
    </w:p>
    <w:p w:rsidR="000C76F0" w:rsidRDefault="00C069B3">
      <w:pPr>
        <w:jc w:val="both"/>
      </w:pPr>
      <w:r>
        <w:t>Location: Alexandra Road, Aberystwyth SY23 1LN</w:t>
      </w:r>
    </w:p>
    <w:p w:rsidR="000C76F0" w:rsidRDefault="00C069B3">
      <w:r>
        <w:t xml:space="preserve">White horse </w:t>
      </w:r>
    </w:p>
    <w:p w:rsidR="000C76F0" w:rsidRDefault="007F5265">
      <w:r>
        <w:t>The W</w:t>
      </w:r>
      <w:r w:rsidR="00C069B3">
        <w:t xml:space="preserve">hite horse is a place that offers great food and is mainly a pub that offers those the ability </w:t>
      </w:r>
      <w:r>
        <w:t xml:space="preserve">to meet up in smaller groups, and </w:t>
      </w:r>
      <w:r w:rsidR="00C069B3">
        <w:t>watch either</w:t>
      </w:r>
      <w:r>
        <w:t xml:space="preserve"> football or rugby </w:t>
      </w:r>
      <w:r w:rsidR="00C069B3">
        <w:t>during the day or later on in the evening.</w:t>
      </w:r>
    </w:p>
    <w:p w:rsidR="000C76F0" w:rsidRDefault="00C069B3">
      <w:r>
        <w:t>Has Food: Y</w:t>
      </w:r>
    </w:p>
    <w:p w:rsidR="000C76F0" w:rsidRDefault="00C069B3">
      <w:r>
        <w:t>Club: N</w:t>
      </w:r>
    </w:p>
    <w:p w:rsidR="000C76F0" w:rsidRDefault="00C069B3">
      <w:r>
        <w:t>Allows Dogs: Y</w:t>
      </w:r>
    </w:p>
    <w:p w:rsidR="000C76F0" w:rsidRDefault="00C069B3">
      <w:r>
        <w:t>Loud Music: N</w:t>
      </w:r>
    </w:p>
    <w:p w:rsidR="000C76F0" w:rsidRDefault="00C069B3">
      <w:proofErr w:type="spellStart"/>
      <w:r>
        <w:t>HasRealAle</w:t>
      </w:r>
      <w:proofErr w:type="spellEnd"/>
      <w:r>
        <w:t xml:space="preserve">: </w:t>
      </w:r>
      <w:r>
        <w:rPr>
          <w:highlight w:val="yellow"/>
        </w:rPr>
        <w:t>N</w:t>
      </w:r>
    </w:p>
    <w:p w:rsidR="000C76F0" w:rsidRDefault="00C069B3">
      <w:r>
        <w:t>TV: Y</w:t>
      </w:r>
    </w:p>
    <w:p w:rsidR="000C76F0" w:rsidRDefault="00C069B3">
      <w:r>
        <w:t>Location: Upper, Portland Street, Aberystwyth SY23 2DT</w:t>
      </w:r>
    </w:p>
    <w:p w:rsidR="000C76F0" w:rsidRDefault="00C069B3">
      <w:r>
        <w:t xml:space="preserve">Cambrian </w:t>
      </w:r>
    </w:p>
    <w:p w:rsidR="000C76F0" w:rsidRDefault="00C069B3">
      <w:pPr>
        <w:rPr>
          <w:highlight w:val="yellow"/>
        </w:rPr>
      </w:pPr>
      <w:r>
        <w:rPr>
          <w:highlight w:val="yellow"/>
        </w:rPr>
        <w:t>The Cambrian lies just opposite the train station. It boasts a tremendous list of cocktails, all of which are painted on the walls.</w:t>
      </w:r>
    </w:p>
    <w:p w:rsidR="000C76F0" w:rsidRDefault="00C069B3">
      <w:r>
        <w:t>Has Food: N</w:t>
      </w:r>
    </w:p>
    <w:p w:rsidR="000C76F0" w:rsidRDefault="00C069B3">
      <w:r>
        <w:t>Club: N</w:t>
      </w:r>
    </w:p>
    <w:p w:rsidR="000C76F0" w:rsidRDefault="00C069B3">
      <w:r>
        <w:t>Allows Dogs: N</w:t>
      </w:r>
    </w:p>
    <w:p w:rsidR="000C76F0" w:rsidRDefault="00C069B3">
      <w:r>
        <w:t>Loud Music: N</w:t>
      </w:r>
    </w:p>
    <w:p w:rsidR="000C76F0" w:rsidRDefault="00C069B3">
      <w:proofErr w:type="spellStart"/>
      <w:r>
        <w:t>HasRealAle</w:t>
      </w:r>
      <w:proofErr w:type="spellEnd"/>
      <w:r>
        <w:t>: N</w:t>
      </w:r>
    </w:p>
    <w:p w:rsidR="000C76F0" w:rsidRDefault="00C069B3">
      <w:r>
        <w:t>TV: N</w:t>
      </w:r>
    </w:p>
    <w:p w:rsidR="000C76F0" w:rsidRDefault="00C069B3">
      <w:r>
        <w:t>Location: Alexandra road, Aberystwyth SY23 1LG</w:t>
      </w:r>
    </w:p>
    <w:p w:rsidR="000C76F0" w:rsidRDefault="00C069B3">
      <w:r>
        <w:t>Libertine</w:t>
      </w:r>
    </w:p>
    <w:p w:rsidR="000C76F0" w:rsidRDefault="00C069B3">
      <w:pPr>
        <w:rPr>
          <w:highlight w:val="yellow"/>
        </w:rPr>
      </w:pPr>
      <w:r>
        <w:rPr>
          <w:highlight w:val="yellow"/>
        </w:rPr>
        <w:t>A classy cocktail bar just a stone’s throw from the beach.</w:t>
      </w:r>
    </w:p>
    <w:p w:rsidR="000C76F0" w:rsidRDefault="00C069B3">
      <w:r>
        <w:t xml:space="preserve">Has Food: </w:t>
      </w:r>
      <w:r>
        <w:rPr>
          <w:highlight w:val="yellow"/>
        </w:rPr>
        <w:t>N</w:t>
      </w:r>
    </w:p>
    <w:p w:rsidR="000C76F0" w:rsidRDefault="00C069B3">
      <w:r>
        <w:t xml:space="preserve">Club: </w:t>
      </w:r>
      <w:r>
        <w:rPr>
          <w:highlight w:val="yellow"/>
        </w:rPr>
        <w:t>N</w:t>
      </w:r>
    </w:p>
    <w:p w:rsidR="000C76F0" w:rsidRDefault="00C069B3">
      <w:r>
        <w:t xml:space="preserve">Allows Dogs: </w:t>
      </w:r>
      <w:r>
        <w:rPr>
          <w:highlight w:val="yellow"/>
        </w:rPr>
        <w:t>N</w:t>
      </w:r>
    </w:p>
    <w:p w:rsidR="000C76F0" w:rsidRDefault="00C069B3">
      <w:r>
        <w:t xml:space="preserve">Loud Music: </w:t>
      </w:r>
      <w:r>
        <w:rPr>
          <w:highlight w:val="yellow"/>
        </w:rPr>
        <w:t>Y</w:t>
      </w:r>
    </w:p>
    <w:p w:rsidR="000C76F0" w:rsidRDefault="00C069B3">
      <w:proofErr w:type="spellStart"/>
      <w:r>
        <w:lastRenderedPageBreak/>
        <w:t>HasRealAle</w:t>
      </w:r>
      <w:proofErr w:type="spellEnd"/>
      <w:r>
        <w:t xml:space="preserve">: </w:t>
      </w:r>
      <w:r>
        <w:rPr>
          <w:highlight w:val="yellow"/>
        </w:rPr>
        <w:t>N</w:t>
      </w:r>
    </w:p>
    <w:p w:rsidR="000C76F0" w:rsidRDefault="00C069B3">
      <w:r>
        <w:t xml:space="preserve">TV: </w:t>
      </w:r>
      <w:r>
        <w:rPr>
          <w:highlight w:val="yellow"/>
        </w:rPr>
        <w:t>N</w:t>
      </w:r>
    </w:p>
    <w:p w:rsidR="000C76F0" w:rsidRDefault="00C069B3">
      <w:r>
        <w:t>Location: 54-56 Terrace Road, Aberystwyth SY23 2AQ</w:t>
      </w:r>
    </w:p>
    <w:p w:rsidR="000C76F0" w:rsidRDefault="00C069B3">
      <w:proofErr w:type="spellStart"/>
      <w:r>
        <w:t>Kanes</w:t>
      </w:r>
      <w:proofErr w:type="spellEnd"/>
    </w:p>
    <w:p w:rsidR="000C76F0" w:rsidRDefault="00C069B3">
      <w:pPr>
        <w:rPr>
          <w:highlight w:val="yellow"/>
        </w:rPr>
      </w:pPr>
      <w:r>
        <w:rPr>
          <w:highlight w:val="yellow"/>
        </w:rPr>
        <w:t>A red pub with T.A.R.D.I.S.-like spacing qualities. Surprisingly, it has several small floors within, making it great for group meet-ups.</w:t>
      </w:r>
    </w:p>
    <w:p w:rsidR="000C76F0" w:rsidRDefault="00C069B3">
      <w:r>
        <w:t xml:space="preserve">Has Food: </w:t>
      </w:r>
      <w:r>
        <w:rPr>
          <w:highlight w:val="yellow"/>
        </w:rPr>
        <w:t>N</w:t>
      </w:r>
    </w:p>
    <w:p w:rsidR="000C76F0" w:rsidRDefault="00C069B3">
      <w:r>
        <w:t xml:space="preserve">Club: </w:t>
      </w:r>
      <w:r>
        <w:rPr>
          <w:highlight w:val="yellow"/>
        </w:rPr>
        <w:t>N</w:t>
      </w:r>
    </w:p>
    <w:p w:rsidR="000C76F0" w:rsidRDefault="00C069B3">
      <w:r>
        <w:t xml:space="preserve">Allows Dogs: </w:t>
      </w:r>
      <w:r>
        <w:rPr>
          <w:highlight w:val="yellow"/>
        </w:rPr>
        <w:t>Y</w:t>
      </w:r>
    </w:p>
    <w:p w:rsidR="000C76F0" w:rsidRDefault="00C069B3">
      <w:r>
        <w:t xml:space="preserve">Loud Music: </w:t>
      </w:r>
      <w:r>
        <w:rPr>
          <w:highlight w:val="yellow"/>
        </w:rPr>
        <w:t>Y</w:t>
      </w:r>
    </w:p>
    <w:p w:rsidR="000C76F0" w:rsidRDefault="00C069B3">
      <w:proofErr w:type="spellStart"/>
      <w:r>
        <w:t>HasRealAle</w:t>
      </w:r>
      <w:proofErr w:type="spellEnd"/>
      <w:r>
        <w:t xml:space="preserve">: </w:t>
      </w:r>
      <w:r>
        <w:rPr>
          <w:highlight w:val="yellow"/>
        </w:rPr>
        <w:t>Y</w:t>
      </w:r>
    </w:p>
    <w:p w:rsidR="000C76F0" w:rsidRDefault="00C069B3">
      <w:r>
        <w:t xml:space="preserve">TV: </w:t>
      </w:r>
      <w:r>
        <w:rPr>
          <w:highlight w:val="yellow"/>
        </w:rPr>
        <w:t>Y</w:t>
      </w:r>
    </w:p>
    <w:p w:rsidR="000C76F0" w:rsidRDefault="00C069B3">
      <w:r>
        <w:t>Location: 16 Corporation Street, Aberystwyth SY23 2BT</w:t>
      </w:r>
    </w:p>
    <w:p w:rsidR="000C76F0" w:rsidRDefault="00C069B3">
      <w:r>
        <w:t xml:space="preserve">Academy </w:t>
      </w:r>
    </w:p>
    <w:p w:rsidR="000C76F0" w:rsidRDefault="00C069B3">
      <w:pPr>
        <w:rPr>
          <w:highlight w:val="yellow"/>
        </w:rPr>
      </w:pPr>
      <w:r>
        <w:rPr>
          <w:highlight w:val="yellow"/>
        </w:rPr>
        <w:t>An impressive building with huge pillars marking the entrance. It has several pool tables.</w:t>
      </w:r>
    </w:p>
    <w:p w:rsidR="000C76F0" w:rsidRDefault="00C069B3">
      <w:r>
        <w:t xml:space="preserve">Has Food: </w:t>
      </w:r>
      <w:r>
        <w:rPr>
          <w:highlight w:val="yellow"/>
        </w:rPr>
        <w:t>N</w:t>
      </w:r>
    </w:p>
    <w:p w:rsidR="000C76F0" w:rsidRDefault="00C069B3">
      <w:r>
        <w:t xml:space="preserve">Club: </w:t>
      </w:r>
      <w:r>
        <w:rPr>
          <w:highlight w:val="yellow"/>
        </w:rPr>
        <w:t>N</w:t>
      </w:r>
    </w:p>
    <w:p w:rsidR="000C76F0" w:rsidRDefault="00C069B3">
      <w:r>
        <w:t xml:space="preserve">Allows Dogs: </w:t>
      </w:r>
      <w:r>
        <w:rPr>
          <w:highlight w:val="yellow"/>
        </w:rPr>
        <w:t>N</w:t>
      </w:r>
    </w:p>
    <w:p w:rsidR="000C76F0" w:rsidRDefault="00C069B3">
      <w:r>
        <w:t xml:space="preserve">Loud Music: </w:t>
      </w:r>
      <w:r>
        <w:rPr>
          <w:highlight w:val="yellow"/>
        </w:rPr>
        <w:t>Y</w:t>
      </w:r>
    </w:p>
    <w:p w:rsidR="000C76F0" w:rsidRDefault="00C069B3">
      <w:proofErr w:type="spellStart"/>
      <w:r>
        <w:t>HasRealAle</w:t>
      </w:r>
      <w:proofErr w:type="spellEnd"/>
      <w:r>
        <w:t xml:space="preserve">: </w:t>
      </w:r>
      <w:r>
        <w:rPr>
          <w:highlight w:val="yellow"/>
        </w:rPr>
        <w:t>Y</w:t>
      </w:r>
    </w:p>
    <w:p w:rsidR="000C76F0" w:rsidRDefault="00C069B3">
      <w:r>
        <w:t xml:space="preserve">TV: </w:t>
      </w:r>
      <w:r>
        <w:rPr>
          <w:highlight w:val="yellow"/>
        </w:rPr>
        <w:t>N</w:t>
      </w:r>
    </w:p>
    <w:p w:rsidR="000C76F0" w:rsidRDefault="00C069B3">
      <w:r>
        <w:t xml:space="preserve">Location: Great </w:t>
      </w:r>
      <w:proofErr w:type="spellStart"/>
      <w:r>
        <w:t>Darkgate</w:t>
      </w:r>
      <w:proofErr w:type="spellEnd"/>
      <w:r>
        <w:t xml:space="preserve"> Street, Aberystwyth SY23 1DE</w:t>
      </w:r>
    </w:p>
    <w:p w:rsidR="000C76F0" w:rsidRDefault="00C069B3">
      <w:r>
        <w:t>Angel</w:t>
      </w:r>
    </w:p>
    <w:p w:rsidR="000C76F0" w:rsidRDefault="00C069B3">
      <w:pPr>
        <w:rPr>
          <w:highlight w:val="yellow"/>
        </w:rPr>
      </w:pPr>
      <w:r>
        <w:rPr>
          <w:highlight w:val="yellow"/>
        </w:rPr>
        <w:t>A small pub renowned for its music nights.</w:t>
      </w:r>
    </w:p>
    <w:p w:rsidR="000C76F0" w:rsidRDefault="00C069B3">
      <w:r>
        <w:t xml:space="preserve">Has Food: </w:t>
      </w:r>
      <w:r>
        <w:rPr>
          <w:highlight w:val="yellow"/>
        </w:rPr>
        <w:t>N</w:t>
      </w:r>
    </w:p>
    <w:p w:rsidR="000C76F0" w:rsidRDefault="00C069B3">
      <w:r>
        <w:t xml:space="preserve">Club: </w:t>
      </w:r>
      <w:r>
        <w:rPr>
          <w:highlight w:val="yellow"/>
        </w:rPr>
        <w:t>N</w:t>
      </w:r>
    </w:p>
    <w:p w:rsidR="000C76F0" w:rsidRDefault="00C069B3">
      <w:r>
        <w:t xml:space="preserve">Allows Dogs: </w:t>
      </w:r>
      <w:r>
        <w:rPr>
          <w:highlight w:val="yellow"/>
        </w:rPr>
        <w:t>N</w:t>
      </w:r>
    </w:p>
    <w:p w:rsidR="000C76F0" w:rsidRDefault="00C069B3">
      <w:r>
        <w:t xml:space="preserve">Loud Music: </w:t>
      </w:r>
      <w:r>
        <w:rPr>
          <w:highlight w:val="yellow"/>
        </w:rPr>
        <w:t>Y</w:t>
      </w:r>
    </w:p>
    <w:p w:rsidR="000C76F0" w:rsidRDefault="00C069B3">
      <w:proofErr w:type="spellStart"/>
      <w:r>
        <w:t>HasRealAle</w:t>
      </w:r>
      <w:proofErr w:type="spellEnd"/>
      <w:r>
        <w:t xml:space="preserve">: </w:t>
      </w:r>
      <w:r>
        <w:rPr>
          <w:highlight w:val="yellow"/>
        </w:rPr>
        <w:t>N</w:t>
      </w:r>
    </w:p>
    <w:p w:rsidR="000C76F0" w:rsidRDefault="00C069B3">
      <w:r>
        <w:t xml:space="preserve">TV: </w:t>
      </w:r>
      <w:r>
        <w:rPr>
          <w:highlight w:val="yellow"/>
        </w:rPr>
        <w:t>Y</w:t>
      </w:r>
    </w:p>
    <w:p w:rsidR="00EF7DF9" w:rsidRDefault="00C069B3">
      <w:r>
        <w:t xml:space="preserve">Location: 57-59 Great </w:t>
      </w:r>
      <w:proofErr w:type="spellStart"/>
      <w:r>
        <w:t>Darkgate</w:t>
      </w:r>
      <w:proofErr w:type="spellEnd"/>
      <w:r>
        <w:t xml:space="preserve"> Street, Aberystwyth SY23 1DW</w:t>
      </w:r>
    </w:p>
    <w:p w:rsidR="00EF7DF9" w:rsidRDefault="00EF7DF9">
      <w:pPr>
        <w:spacing w:after="0" w:line="240" w:lineRule="auto"/>
      </w:pPr>
      <w:r>
        <w:lastRenderedPageBreak/>
        <w:br w:type="page"/>
      </w:r>
    </w:p>
    <w:p w:rsidR="000C76F0" w:rsidRDefault="00EF7DF9">
      <w:hyperlink r:id="rId4" w:history="1">
        <w:r w:rsidRPr="003D58FD">
          <w:rPr>
            <w:rStyle w:val="Hyperlink"/>
          </w:rPr>
          <w:t>https://www.google.no/maps/@52.4156379699707,-4.087489604949951,21z</w:t>
        </w:r>
      </w:hyperlink>
    </w:p>
    <w:p w:rsidR="00EF7DF9" w:rsidRDefault="00EF7DF9">
      <w:hyperlink r:id="rId5" w:history="1">
        <w:r w:rsidRPr="003D58FD">
          <w:rPr>
            <w:rStyle w:val="Hyperlink"/>
          </w:rPr>
          <w:t>https://www.google.no/maps/@</w:t>
        </w:r>
      </w:hyperlink>
      <w:r>
        <w:t xml:space="preserve"> + x + “,” + y + “,21z”</w:t>
      </w:r>
    </w:p>
    <w:sectPr w:rsidR="00EF7DF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6F0"/>
    <w:rsid w:val="000C76F0"/>
    <w:rsid w:val="00347A04"/>
    <w:rsid w:val="003766D0"/>
    <w:rsid w:val="0039098E"/>
    <w:rsid w:val="004C3837"/>
    <w:rsid w:val="007A36B8"/>
    <w:rsid w:val="007F5265"/>
    <w:rsid w:val="008A1B47"/>
    <w:rsid w:val="00C069B3"/>
    <w:rsid w:val="00D5676A"/>
    <w:rsid w:val="00EF7DF9"/>
    <w:rsid w:val="00F15DE1"/>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39803"/>
  <w15:docId w15:val="{492AF3D5-0C4E-4500-9854-86064A6D1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styleId="Hyperlink">
    <w:name w:val="Hyperlink"/>
    <w:basedOn w:val="DefaultParagraphFont"/>
    <w:uiPriority w:val="99"/>
    <w:unhideWhenUsed/>
    <w:rsid w:val="00EF7D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no/maps/@" TargetMode="External"/><Relationship Id="rId4" Type="http://schemas.openxmlformats.org/officeDocument/2006/relationships/hyperlink" Target="https://www.google.no/maps/@52.4156379699707,-4.087489604949951,21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3D3CB1D</Template>
  <TotalTime>234</TotalTime>
  <Pages>7</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James [bej31]</dc:creator>
  <dc:description/>
  <cp:lastModifiedBy>Reevs Reve [rur7]</cp:lastModifiedBy>
  <cp:revision>21</cp:revision>
  <dcterms:created xsi:type="dcterms:W3CDTF">2019-04-29T08:15:00Z</dcterms:created>
  <dcterms:modified xsi:type="dcterms:W3CDTF">2019-05-03T11:28:00Z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